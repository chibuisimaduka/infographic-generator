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59.82pt;height:68.34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57" w:lineRule="exact"/>
        <w:ind w:left="1856" w:right="1857"/>
        <w:jc w:val="center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Infographics</w:t>
      </w:r>
      <w:r>
        <w:rPr>
          <w:rFonts w:ascii="Arial" w:hAnsi="Arial" w:cs="Arial" w:eastAsia="Arial"/>
          <w:sz w:val="41"/>
          <w:szCs w:val="41"/>
          <w:spacing w:val="68"/>
          <w:w w:val="100"/>
          <w:b/>
          <w:bCs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5"/>
          <w:b/>
          <w:bCs/>
        </w:rPr>
        <w:t>Generator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2760" w:right="276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Admin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User</w:t>
      </w:r>
      <w:r>
        <w:rPr>
          <w:rFonts w:ascii="Arial" w:hAnsi="Arial" w:cs="Arial" w:eastAsia="Arial"/>
          <w:sz w:val="24"/>
          <w:szCs w:val="24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  <w:b/>
          <w:bCs/>
        </w:rPr>
        <w:t>Ma</w:t>
      </w:r>
      <w:r>
        <w:rPr>
          <w:rFonts w:ascii="Arial" w:hAnsi="Arial" w:cs="Arial" w:eastAsia="Arial"/>
          <w:sz w:val="24"/>
          <w:szCs w:val="24"/>
          <w:spacing w:val="-7"/>
          <w:w w:val="111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2"/>
          <w:b/>
          <w:bCs/>
        </w:rPr>
        <w:t>ual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3598" w:right="3597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shape style="position:absolute;margin-left:117.828003pt;margin-top:51.959476pt;width:358.670189pt;height:348.593414pt;mso-position-horizontal-relative:page;mso-position-vertical-relative:paragraph;z-index:-497" type="#_x0000_t75">
            <v:imagedata r:id="rId6" o:title=""/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Louis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dnar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Ch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Lok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Cheung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Kevin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Shre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500" w:right="350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April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1560" w:bottom="280" w:left="1680" w:right="1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67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w w:val="105"/>
          <w:b/>
          <w:bCs/>
        </w:rPr>
        <w:t>Co</w:t>
      </w:r>
      <w:r>
        <w:rPr>
          <w:rFonts w:ascii="Arial" w:hAnsi="Arial" w:cs="Arial" w:eastAsia="Arial"/>
          <w:sz w:val="28"/>
          <w:szCs w:val="28"/>
          <w:spacing w:val="-9"/>
          <w:w w:val="105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7"/>
          <w:b/>
          <w:bCs/>
        </w:rPr>
        <w:t>te</w:t>
      </w:r>
      <w:r>
        <w:rPr>
          <w:rFonts w:ascii="Arial" w:hAnsi="Arial" w:cs="Arial" w:eastAsia="Arial"/>
          <w:sz w:val="28"/>
          <w:szCs w:val="28"/>
          <w:spacing w:val="-9"/>
          <w:w w:val="107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1"/>
          <w:b/>
          <w:bCs/>
        </w:rPr>
        <w:t>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7" w:right="-20"/>
        <w:jc w:val="left"/>
        <w:tabs>
          <w:tab w:pos="1000" w:val="left"/>
          <w:tab w:pos="77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color w:val="0072BC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Admin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Ma</w:t>
      </w:r>
      <w:r>
        <w:rPr>
          <w:rFonts w:ascii="Arial" w:hAnsi="Arial" w:cs="Arial" w:eastAsia="Arial"/>
          <w:sz w:val="22"/>
          <w:szCs w:val="22"/>
          <w:color w:val="0072BC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ual</w:t>
      </w:r>
      <w:r>
        <w:rPr>
          <w:rFonts w:ascii="Arial" w:hAnsi="Arial" w:cs="Arial" w:eastAsia="Arial"/>
          <w:sz w:val="22"/>
          <w:szCs w:val="22"/>
          <w:color w:val="0072B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2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auto"/>
        <w:ind w:left="1004" w:right="-20"/>
        <w:jc w:val="left"/>
        <w:tabs>
          <w:tab w:pos="1500" w:val="left"/>
          <w:tab w:pos="77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1.1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72BC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erview</w:t>
      </w:r>
      <w:r>
        <w:rPr>
          <w:rFonts w:ascii="Arial" w:hAnsi="Arial" w:cs="Arial" w:eastAsia="Arial"/>
          <w:sz w:val="22"/>
          <w:szCs w:val="22"/>
          <w:color w:val="0072BC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color w:val="0072BC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93"/>
        </w:rPr>
        <w:t>System</w:t>
      </w:r>
      <w:r>
        <w:rPr>
          <w:rFonts w:ascii="Arial" w:hAnsi="Arial" w:cs="Arial" w:eastAsia="Arial"/>
          <w:sz w:val="22"/>
          <w:szCs w:val="22"/>
          <w:color w:val="0072BC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color w:val="0072BC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hitecture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auto"/>
        <w:ind w:left="1004" w:right="-20"/>
        <w:jc w:val="left"/>
        <w:tabs>
          <w:tab w:pos="1500" w:val="left"/>
          <w:tab w:pos="2580" w:val="left"/>
          <w:tab w:pos="77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1.2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Database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auto"/>
        <w:ind w:left="1004" w:right="-20"/>
        <w:jc w:val="left"/>
        <w:tabs>
          <w:tab w:pos="1500" w:val="left"/>
          <w:tab w:pos="77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1.3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94"/>
        </w:rPr>
        <w:t>Ba</w:t>
      </w:r>
      <w:r>
        <w:rPr>
          <w:rFonts w:ascii="Arial" w:hAnsi="Arial" w:cs="Arial" w:eastAsia="Arial"/>
          <w:sz w:val="22"/>
          <w:szCs w:val="22"/>
          <w:color w:val="0072BC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color w:val="0072BC"/>
          <w:spacing w:val="-6"/>
          <w:w w:val="94"/>
        </w:rPr>
        <w:t>k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94"/>
        </w:rPr>
        <w:t>end</w:t>
      </w:r>
      <w:r>
        <w:rPr>
          <w:rFonts w:ascii="Arial" w:hAnsi="Arial" w:cs="Arial" w:eastAsia="Arial"/>
          <w:sz w:val="22"/>
          <w:szCs w:val="22"/>
          <w:color w:val="0072BC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Setup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auto"/>
        <w:ind w:left="1004" w:right="-20"/>
        <w:jc w:val="left"/>
        <w:tabs>
          <w:tab w:pos="1500" w:val="left"/>
          <w:tab w:pos="77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1.4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color w:val="0072BC"/>
          <w:spacing w:val="-18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.Net</w:t>
      </w:r>
      <w:r>
        <w:rPr>
          <w:rFonts w:ascii="Arial" w:hAnsi="Arial" w:cs="Arial" w:eastAsia="Arial"/>
          <w:sz w:val="22"/>
          <w:szCs w:val="22"/>
          <w:color w:val="0072BC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auto"/>
        <w:ind w:left="1004" w:right="-20"/>
        <w:jc w:val="left"/>
        <w:tabs>
          <w:tab w:pos="1500" w:val="left"/>
          <w:tab w:pos="5140" w:val="left"/>
          <w:tab w:pos="77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1.5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96"/>
        </w:rPr>
        <w:t>Connecting</w:t>
      </w:r>
      <w:r>
        <w:rPr>
          <w:rFonts w:ascii="Arial" w:hAnsi="Arial" w:cs="Arial" w:eastAsia="Arial"/>
          <w:sz w:val="22"/>
          <w:szCs w:val="22"/>
          <w:color w:val="0072BC"/>
          <w:spacing w:val="1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72BC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fro</w:t>
      </w:r>
      <w:r>
        <w:rPr>
          <w:rFonts w:ascii="Arial" w:hAnsi="Arial" w:cs="Arial" w:eastAsia="Arial"/>
          <w:sz w:val="22"/>
          <w:szCs w:val="22"/>
          <w:color w:val="0072BC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color w:val="0072BC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72BC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color w:val="0072BC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color w:val="0072BC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>ends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7" w:right="-20"/>
        <w:jc w:val="left"/>
        <w:tabs>
          <w:tab w:pos="1000" w:val="left"/>
          <w:tab w:pos="77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color w:val="0072BC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User</w:t>
      </w:r>
      <w:r>
        <w:rPr>
          <w:rFonts w:ascii="Arial" w:hAnsi="Arial" w:cs="Arial" w:eastAsia="Arial"/>
          <w:sz w:val="22"/>
          <w:szCs w:val="22"/>
          <w:color w:val="0072BC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Ma</w:t>
      </w:r>
      <w:r>
        <w:rPr>
          <w:rFonts w:ascii="Arial" w:hAnsi="Arial" w:cs="Arial" w:eastAsia="Arial"/>
          <w:sz w:val="22"/>
          <w:szCs w:val="22"/>
          <w:color w:val="0072BC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ual</w:t>
      </w:r>
      <w:r>
        <w:rPr>
          <w:rFonts w:ascii="Arial" w:hAnsi="Arial" w:cs="Arial" w:eastAsia="Arial"/>
          <w:sz w:val="22"/>
          <w:szCs w:val="22"/>
          <w:color w:val="0072B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4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63.840027" w:type="dxa"/>
      </w:tblPr>
      <w:tblGrid/>
      <w:tr>
        <w:trPr>
          <w:trHeight w:val="297" w:hRule="exact"/>
        </w:trPr>
        <w:tc>
          <w:tcPr>
            <w:tcW w:w="4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2.1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1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92"/>
              </w:rPr>
              <w:t>Swi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6"/>
                <w:w w:val="92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92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92"/>
              </w:rPr>
              <w:t> 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24"/>
                <w:w w:val="9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6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2.2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2" w:right="-20"/>
              <w:jc w:val="left"/>
              <w:tabs>
                <w:tab w:pos="68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ap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6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45" w:hRule="exact"/>
        </w:trPr>
        <w:tc>
          <w:tcPr>
            <w:tcW w:w="4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2.3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2" w:right="-20"/>
              <w:jc w:val="left"/>
              <w:tabs>
                <w:tab w:pos="86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Scroll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6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NumType w:start="1"/>
          <w:pgMar w:header="1825" w:footer="1764" w:top="2060" w:bottom="1960" w:left="1680" w:right="1680"/>
          <w:headerReference w:type="default" r:id="rId7"/>
          <w:footerReference w:type="default" r:id="rId8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2" w:after="0" w:line="240" w:lineRule="auto"/>
        <w:ind w:left="677" w:right="519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Admin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4"/>
          <w:b/>
          <w:bCs/>
        </w:rPr>
        <w:t>Ma</w:t>
      </w:r>
      <w:r>
        <w:rPr>
          <w:rFonts w:ascii="Arial" w:hAnsi="Arial" w:cs="Arial" w:eastAsia="Arial"/>
          <w:sz w:val="28"/>
          <w:szCs w:val="28"/>
          <w:spacing w:val="-9"/>
          <w:w w:val="114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ual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Administrator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ist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setting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eb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service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status.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Once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full,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duct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fully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setup.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328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erview</w:t>
      </w:r>
      <w:r>
        <w:rPr>
          <w:rFonts w:ascii="Arial" w:hAnsi="Arial" w:cs="Arial" w:eastAsia="Arial"/>
          <w:sz w:val="24"/>
          <w:szCs w:val="24"/>
          <w:spacing w:val="6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4"/>
          <w:szCs w:val="24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System</w:t>
      </w:r>
      <w:r>
        <w:rPr>
          <w:rFonts w:ascii="Arial" w:hAnsi="Arial" w:cs="Arial" w:eastAsia="Arial"/>
          <w:sz w:val="24"/>
          <w:szCs w:val="24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  <w:b/>
          <w:bCs/>
        </w:rPr>
        <w:t>Ar</w:t>
      </w:r>
      <w:r>
        <w:rPr>
          <w:rFonts w:ascii="Arial" w:hAnsi="Arial" w:cs="Arial" w:eastAsia="Arial"/>
          <w:sz w:val="24"/>
          <w:szCs w:val="24"/>
          <w:spacing w:val="-7"/>
          <w:w w:val="108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hitecture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hitecture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diagram,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gi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erview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eb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lication.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understanding</w:t>
      </w:r>
      <w:r>
        <w:rPr>
          <w:rFonts w:ascii="Arial" w:hAnsi="Arial" w:cs="Arial" w:eastAsia="Arial"/>
          <w:sz w:val="22"/>
          <w:szCs w:val="22"/>
          <w:spacing w:val="-3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necessary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sure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fication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done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rig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area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24.48pt;height:238.56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612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b/>
          <w:bCs/>
        </w:rPr>
        <w:t>Database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51.270996pt;margin-top:50.765877pt;width:3.273pt;height:.1pt;mso-position-horizontal-relative:page;mso-position-vertical-relative:paragraph;z-index:-496" coordorigin="3025,1015" coordsize="65,2">
            <v:shape style="position:absolute;left:3025;top:1015;width:65;height:2" coordorigin="3025,1015" coordsize="65,0" path="m3025,1015l3091,101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18.113007pt;margin-top:50.765877pt;width:3.273pt;height:.1pt;mso-position-horizontal-relative:page;mso-position-vertical-relative:paragraph;z-index:-495" coordorigin="4362,1015" coordsize="65,2">
            <v:shape style="position:absolute;left:4362;top:1015;width:65;height:2" coordorigin="4362,1015" coordsize="65,0" path="m4362,1015l4428,101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76.440002pt;margin-top:50.765877pt;width:3.273pt;height:.1pt;mso-position-horizontal-relative:page;mso-position-vertical-relative:paragraph;z-index:-494" coordorigin="5529,1015" coordsize="65,2">
            <v:shape style="position:absolute;left:5529;top:1015;width:65;height:2" coordorigin="5529,1015" coordsize="65,0" path="m5529,1015l5594,101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30.071014pt;margin-top:50.765877pt;width:3.273pt;height:.1pt;mso-position-horizontal-relative:page;mso-position-vertical-relative:paragraph;z-index:-493" coordorigin="6601,1015" coordsize="65,2">
            <v:shape style="position:absolute;left:6601;top:1015;width:65;height:2" coordorigin="6601,1015" coordsize="65,0" path="m6601,1015l6667,101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96.156006pt;margin-top:50.765877pt;width:3.273pt;height:.1pt;mso-position-horizontal-relative:page;mso-position-vertical-relative:paragraph;z-index:-492" coordorigin="7923,1015" coordsize="65,2">
            <v:shape style="position:absolute;left:7923;top:1015;width:65;height:2" coordorigin="7923,1015" coordsize="65,0" path="m7923,1015l7989,101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aggregated</w:t>
      </w:r>
      <w:r>
        <w:rPr>
          <w:rFonts w:ascii="Arial" w:hAnsi="Arial" w:cs="Arial" w:eastAsia="Arial"/>
          <w:sz w:val="22"/>
          <w:szCs w:val="22"/>
          <w:spacing w:val="5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Urban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Science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calculations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necessary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therefore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placed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database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columns.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[record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Name,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create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dt].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columns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self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explanator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ect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825" w:footer="1764" w:top="2060" w:bottom="198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677" w:right="482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eb</w:t>
      </w:r>
      <w:r>
        <w:rPr>
          <w:rFonts w:ascii="Arial" w:hAnsi="Arial" w:cs="Arial" w:eastAsia="Arial"/>
          <w:sz w:val="24"/>
          <w:szCs w:val="24"/>
          <w:spacing w:val="6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end</w:t>
      </w:r>
      <w:r>
        <w:rPr>
          <w:rFonts w:ascii="Arial" w:hAnsi="Arial" w:cs="Arial" w:eastAsia="Arial"/>
          <w:sz w:val="24"/>
          <w:szCs w:val="24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b/>
          <w:bCs/>
        </w:rPr>
        <w:t>Setup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setup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Ser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2008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ternet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Services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IS)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Manager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6.0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(Build: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6002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Service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2)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setup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ebsite.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necessary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install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enable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.Net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clie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successfully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537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AS</w:t>
      </w:r>
      <w:r>
        <w:rPr>
          <w:rFonts w:ascii="Arial" w:hAnsi="Arial" w:cs="Arial" w:eastAsia="Arial"/>
          <w:sz w:val="24"/>
          <w:szCs w:val="24"/>
          <w:spacing w:val="-23"/>
          <w:w w:val="106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.Net</w:t>
      </w:r>
      <w:r>
        <w:rPr>
          <w:rFonts w:ascii="Arial" w:hAnsi="Arial" w:cs="Arial" w:eastAsia="Arial"/>
          <w:sz w:val="24"/>
          <w:szCs w:val="24"/>
          <w:spacing w:val="57"/>
          <w:w w:val="10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Script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65.924988pt;margin-top:10.117865pt;width:3.273pt;height:.1pt;mso-position-horizontal-relative:page;mso-position-vertical-relative:paragraph;z-index:-491" coordorigin="7318,202" coordsize="65,2">
            <v:shape style="position:absolute;left:7318;top:202;width:65;height:2" coordorigin="7318,202" coordsize="65,0" path="m7318,202l7384,20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.Net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created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named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Handler.ashx,</w:t>
      </w:r>
      <w:r>
        <w:rPr>
          <w:rFonts w:ascii="Arial" w:hAnsi="Arial" w:cs="Arial" w:eastAsia="Arial"/>
          <w:sz w:val="22"/>
          <w:szCs w:val="22"/>
          <w:spacing w:val="1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uti-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lizes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class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KPI.cs,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attributes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database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These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compiled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/bin/</w:t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4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directory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ebapp.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enables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executables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request.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297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Connecting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</w:rPr>
        <w:t>fro</w:t>
      </w:r>
      <w:r>
        <w:rPr>
          <w:rFonts w:ascii="Arial" w:hAnsi="Arial" w:cs="Arial" w:eastAsia="Arial"/>
          <w:sz w:val="24"/>
          <w:szCs w:val="24"/>
          <w:spacing w:val="-7"/>
          <w:w w:val="105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21"/>
          <w:w w:val="10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ends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38.330994pt;margin-top:64.314888pt;width:3.273pt;height:.1pt;mso-position-horizontal-relative:page;mso-position-vertical-relative:paragraph;z-index:-490" coordorigin="2767,1286" coordsize="65,2">
            <v:shape style="position:absolute;left:2767;top:1286;width:65;height:2" coordorigin="2767,1286" coordsize="65,0" path="m2767,1286l2832,1286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pasted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essary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setup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page.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LoadJSON();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calStorage.js.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Once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called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jQuery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1.7.1),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Handler.ashx.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crip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creat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serialized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jQuery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$.getJSON</w:t>
      </w:r>
      <w:r>
        <w:rPr>
          <w:rFonts w:ascii="Arial" w:hAnsi="Arial" w:cs="Arial" w:eastAsia="Arial"/>
          <w:sz w:val="22"/>
          <w:szCs w:val="22"/>
          <w:spacing w:val="5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uses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store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wsers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storage.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21.9375pt;height:162.562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1825" w:footer="1764" w:top="2060" w:bottom="198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2" w:after="0" w:line="240" w:lineRule="auto"/>
        <w:ind w:left="677" w:right="550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User</w:t>
      </w:r>
      <w:r>
        <w:rPr>
          <w:rFonts w:ascii="Arial" w:hAnsi="Arial" w:cs="Arial" w:eastAsia="Arial"/>
          <w:sz w:val="28"/>
          <w:szCs w:val="28"/>
          <w:spacing w:val="6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4"/>
          <w:b/>
          <w:bCs/>
        </w:rPr>
        <w:t>Ma</w:t>
      </w:r>
      <w:r>
        <w:rPr>
          <w:rFonts w:ascii="Arial" w:hAnsi="Arial" w:cs="Arial" w:eastAsia="Arial"/>
          <w:sz w:val="28"/>
          <w:szCs w:val="28"/>
          <w:spacing w:val="-9"/>
          <w:w w:val="114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ual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vigation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aroun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application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ected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tu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standard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mobile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ap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pli-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650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Swi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homepage</w:t>
      </w:r>
      <w:r>
        <w:rPr>
          <w:rFonts w:ascii="Arial" w:hAnsi="Arial" w:cs="Arial" w:eastAsia="Arial"/>
          <w:sz w:val="22"/>
          <w:szCs w:val="22"/>
          <w:spacing w:val="5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(index.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tml),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individual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pages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(lead.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tml,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sales.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tml,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service.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tml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x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ected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homepage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swi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turn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lazy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susan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sele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tor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select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categor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image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user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swi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gesture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homepage.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user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also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swi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stur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hange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21.210pt;height:335.4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1825" w:footer="1764" w:top="2060" w:bottom="196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677" w:right="675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27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tapping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lac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around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homepage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tap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icon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foreground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ose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view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categories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tap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kground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foreground.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rom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tap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select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home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button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vigate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homepage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tap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bring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drill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image</w:t>
      </w:r>
      <w:r>
        <w:rPr>
          <w:rFonts w:ascii="Arial" w:hAnsi="Arial" w:cs="Arial" w:eastAsia="Arial"/>
          <w:sz w:val="22"/>
          <w:szCs w:val="22"/>
          <w:spacing w:val="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gi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visual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represe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tation</w:t>
      </w:r>
      <w:r>
        <w:rPr>
          <w:rFonts w:ascii="Arial" w:hAnsi="Arial" w:cs="Arial" w:eastAsia="Arial"/>
          <w:sz w:val="22"/>
          <w:szCs w:val="22"/>
          <w:spacing w:val="3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action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complete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bring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drill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22.56pt;height:438.48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1825" w:footer="1764" w:top="2060" w:bottom="196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677" w:right="653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Scroll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Scrolling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user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ses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slides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finger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ypical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users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accustomed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functionali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Safari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ypically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image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clarifies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this.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57.12pt;height:238.08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Mar w:header="1825" w:footer="1764" w:top="2060" w:bottom="1960" w:left="1680" w:right="168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428009pt;margin-top:741.075195pt;width:9.454550pt;height:14.5031pt;mso-position-horizontal-relative:page;mso-position-vertical-relative:page;z-index:-494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17.828003pt;margin-top:103.681015pt;width:358.655pt;height:.1pt;mso-position-horizontal-relative:page;mso-position-vertical-relative:page;z-index:-497" coordorigin="2357,2074" coordsize="7173,2">
          <v:shape style="position:absolute;left:2357;top:2074;width:7173;height:2" coordorigin="2357,2074" coordsize="7173,0" path="m2357,2074l9530,2074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6.828003pt;margin-top:90.235191pt;width:111.874278pt;height:12.9091pt;mso-position-horizontal-relative:page;mso-position-vertical-relative:page;z-index:-496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Infographics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Generator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7.212219pt;margin-top:90.235191pt;width:120.25792pt;height:12.9091pt;mso-position-horizontal-relative:page;mso-position-vertical-relative:page;z-index:-495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Admin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and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2"/>
                  </w:rPr>
                  <w:t>User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7"/>
                    <w:w w:val="9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Ma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6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ual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g"/><Relationship Id="rId13" Type="http://schemas.openxmlformats.org/officeDocument/2006/relationships/image" Target="media/image7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2012-04-24T14:48:04Z</dcterms:created>
  <dcterms:modified xsi:type="dcterms:W3CDTF">2012-04-24T14:48:04Z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2012-04-19T00:00:00Z</vt:filetime>
  </property>
  <property fmtid="{D5CDD505-2E9C-101B-9397-08002B2CF9AE}" pid="3" name="LastSaved">
    <vt:filetime>2012-04-24T00:00:00Z</vt:filetime>
  </property>
</Properties>
</file>